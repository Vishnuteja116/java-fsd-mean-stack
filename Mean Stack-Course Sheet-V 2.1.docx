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8" w:rsidRPr="005D5E67" w:rsidRDefault="00A320EF" w:rsidP="00A84182">
      <w:pPr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Course Sheet Template</w:t>
      </w:r>
    </w:p>
    <w:p w:rsidR="00985FD8" w:rsidRPr="005D5E67" w:rsidRDefault="0059782A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12CC3B" wp14:editId="5231BDD6">
                <wp:simplePos x="0" y="0"/>
                <wp:positionH relativeFrom="column">
                  <wp:align>center</wp:align>
                </wp:positionH>
                <wp:positionV relativeFrom="page">
                  <wp:posOffset>1175385</wp:posOffset>
                </wp:positionV>
                <wp:extent cx="6400800" cy="0"/>
                <wp:effectExtent l="28575" t="32385" r="28575" b="3429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194B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C72F5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" from="0,92.55pt" to="7in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" strokecolor="#194b32" strokeweight="4pt">
                <w10:wrap anchory="page"/>
              </v:line>
            </w:pict>
          </mc:Fallback>
        </mc:AlternateConten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51D54" w:rsidRDefault="003A62BE" w:rsidP="00681DC6">
      <w:pPr>
        <w:spacing w:before="36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Name:</w:t>
      </w:r>
      <w:r w:rsidR="00874865"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</w:t>
      </w:r>
      <w:r w:rsidR="00675E81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Course Sheet for </w:t>
      </w:r>
      <w:r w:rsidR="00551D54" w:rsidRPr="00675E81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MEAN </w:t>
      </w:r>
      <w:r w:rsidR="006E29C6" w:rsidRPr="00675E81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(MongoDB Express JS Angular5 Node JS) </w:t>
      </w:r>
      <w:r w:rsidR="00551D54" w:rsidRPr="00675E81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STACK</w:t>
      </w:r>
    </w:p>
    <w:p w:rsidR="00985FD8" w:rsidRPr="00551D54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W w:w="121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5"/>
        <w:gridCol w:w="3401"/>
        <w:gridCol w:w="3374"/>
      </w:tblGrid>
      <w:tr w:rsidR="004F47F5" w:rsidRPr="005D5E67" w:rsidTr="00675E81">
        <w:trPr>
          <w:trHeight w:val="315"/>
        </w:trPr>
        <w:tc>
          <w:tcPr>
            <w:tcW w:w="5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47F5" w:rsidRPr="005D5E67" w:rsidRDefault="004F47F5" w:rsidP="004F47F5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Prepared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Pradeep Chinchole</w:t>
            </w:r>
          </w:p>
        </w:tc>
        <w:tc>
          <w:tcPr>
            <w:tcW w:w="3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47F5" w:rsidRDefault="004F47F5" w:rsidP="004F47F5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Date: 01-Aug-2018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47F5" w:rsidRPr="005D5E67" w:rsidRDefault="004F47F5" w:rsidP="004F47F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47F5" w:rsidRPr="005D5E67" w:rsidTr="007A6E37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47F5" w:rsidRPr="005D5E67" w:rsidRDefault="004F47F5" w:rsidP="004F47F5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Reviewed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Nisha Mendonsa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F5" w:rsidRDefault="004F47F5" w:rsidP="004F47F5">
            <w:pPr>
              <w:jc w:val="center"/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Date: 01-Aug-2018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47F5" w:rsidRPr="005D5E67" w:rsidRDefault="004F47F5" w:rsidP="004F47F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F47F5" w:rsidRPr="005D5E67" w:rsidTr="007A6E37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47F5" w:rsidRPr="005D5E67" w:rsidRDefault="004F47F5" w:rsidP="004F47F5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Approved by Gauresh Gaitonde 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7F5" w:rsidRDefault="004F47F5" w:rsidP="004F47F5">
            <w:pPr>
              <w:jc w:val="center"/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Date: 01-Aug-2018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F47F5" w:rsidRPr="005D5E67" w:rsidRDefault="004F47F5" w:rsidP="004F47F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Spec="center" w:tblpY="95"/>
        <w:tblW w:w="10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2880"/>
        <w:gridCol w:w="2700"/>
        <w:gridCol w:w="2582"/>
      </w:tblGrid>
      <w:tr w:rsidR="00297FC3" w:rsidRPr="005D5E67" w:rsidTr="00B8741D">
        <w:trPr>
          <w:trHeight w:val="315"/>
        </w:trPr>
        <w:tc>
          <w:tcPr>
            <w:tcW w:w="245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8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FC3" w:rsidRPr="005D5E67" w:rsidTr="00B8741D">
        <w:trPr>
          <w:trHeight w:val="705"/>
        </w:trPr>
        <w:tc>
          <w:tcPr>
            <w:tcW w:w="24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Version No.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A320EF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A</w:t>
            </w:r>
            <w:r w:rsidR="00297FC3"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ffected Sections</w:t>
            </w:r>
          </w:p>
        </w:tc>
        <w:tc>
          <w:tcPr>
            <w:tcW w:w="258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Brief Description of Change</w:t>
            </w:r>
          </w:p>
        </w:tc>
      </w:tr>
      <w:tr w:rsidR="00675E81" w:rsidRPr="005D5E67" w:rsidTr="00B8741D">
        <w:trPr>
          <w:trHeight w:val="549"/>
        </w:trPr>
        <w:tc>
          <w:tcPr>
            <w:tcW w:w="2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E81" w:rsidRPr="005D5E67" w:rsidRDefault="00675E81" w:rsidP="00675E81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1.0.0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E81" w:rsidRPr="005D5E67" w:rsidRDefault="004F47F5" w:rsidP="00675E81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01-Aug2018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E81" w:rsidRPr="005D5E67" w:rsidRDefault="00675E81" w:rsidP="00675E81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25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5E81" w:rsidRPr="005D5E67" w:rsidRDefault="00675E81" w:rsidP="00675E81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Original Version</w:t>
            </w:r>
          </w:p>
        </w:tc>
      </w:tr>
      <w:tr w:rsidR="00675E81" w:rsidRPr="005D5E67" w:rsidTr="00B8741D">
        <w:trPr>
          <w:trHeight w:val="549"/>
        </w:trPr>
        <w:tc>
          <w:tcPr>
            <w:tcW w:w="2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5E81" w:rsidRDefault="00675E81" w:rsidP="00675E81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5E81" w:rsidRDefault="00675E81" w:rsidP="00675E81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5E81" w:rsidRDefault="00675E81" w:rsidP="00675E81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5E81" w:rsidRDefault="00675E81" w:rsidP="00675E81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</w:tr>
    </w:tbl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Pr="005D5E67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985FD8" w:rsidRPr="005D5E67" w:rsidRDefault="00985FD8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Index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Pa</w:t>
      </w: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ge No.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CF30D9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</w:rPr>
      </w:pP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1. Objective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2. Scope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3. Content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4. Methodology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5. Target Audience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6. Pre – requisites for Audience Profile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97259A" w:rsidP="00B10A26">
      <w:pPr>
        <w:pStyle w:val="Default"/>
        <w:spacing w:after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7. Duration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>8. Evalua</w:t>
      </w:r>
      <w:r w:rsidR="0097259A">
        <w:rPr>
          <w:rFonts w:asciiTheme="minorHAnsi" w:hAnsiTheme="minorHAnsi"/>
        </w:rPr>
        <w:t xml:space="preserve">tion Criterion </w:t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  <w:t>3</w:t>
      </w:r>
    </w:p>
    <w:p w:rsidR="00B10A26" w:rsidRPr="00CF30D9" w:rsidRDefault="00B10A26" w:rsidP="00D064CC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9. Session Plan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="00812E39">
        <w:rPr>
          <w:rFonts w:asciiTheme="minorHAnsi" w:hAnsiTheme="minorHAnsi"/>
        </w:rPr>
        <w:t>3-</w:t>
      </w:r>
      <w:r w:rsidRPr="00CF30D9">
        <w:rPr>
          <w:rFonts w:asciiTheme="minorHAnsi" w:hAnsiTheme="minorHAnsi"/>
        </w:rPr>
        <w:t>4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7E3C41" w:rsidP="007E3C41">
      <w:pPr>
        <w:pStyle w:val="Heading2"/>
        <w:spacing w:before="240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Definition and Purpose</w:t>
      </w:r>
    </w:p>
    <w:p w:rsidR="007E3C41" w:rsidRPr="005D5E67" w:rsidRDefault="007E3C41" w:rsidP="007E3C41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C355DE" w:rsidRDefault="007E3C41" w:rsidP="00C355DE">
      <w:pPr>
        <w:pStyle w:val="Default"/>
        <w:numPr>
          <w:ilvl w:val="0"/>
          <w:numId w:val="24"/>
        </w:num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C355D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Objective</w:t>
      </w:r>
      <w:r w:rsidR="00F13093" w:rsidRPr="00C355D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  <w:r w:rsidR="00F13093" w:rsidRPr="00C355D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5B0279" w:rsidRPr="00C355DE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JavaScript has exploded in recent years and has moved from the front-end on the server-side and database. This </w:t>
      </w:r>
      <w:r w:rsidR="00D66665" w:rsidRPr="00C355DE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course</w:t>
      </w:r>
      <w:r w:rsidR="005B0279" w:rsidRPr="00C355DE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will take you on a beginner’s journey in the creation of an enterprise-style application with server-side code with Node.js and the Express framework, a database with MongoDB and front-end code using Angular5.</w:t>
      </w:r>
      <w:r w:rsidR="00C355DE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C355DE" w:rsidRPr="00C355DE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At the end of training, Campus Hire Trainees </w:t>
      </w:r>
      <w:r w:rsidR="00C355DE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will</w:t>
      </w:r>
    </w:p>
    <w:p w:rsidR="00C355DE" w:rsidRDefault="00C355DE" w:rsidP="00C355DE">
      <w:pPr>
        <w:pStyle w:val="Default"/>
        <w:numPr>
          <w:ilvl w:val="0"/>
          <w:numId w:val="23"/>
        </w:num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C355DE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Learn to build modern web applications using the MEAN stack. </w:t>
      </w:r>
      <w: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C355DE" w:rsidRDefault="00C355DE" w:rsidP="00C355DE">
      <w:pPr>
        <w:pStyle w:val="Default"/>
        <w:numPr>
          <w:ilvl w:val="0"/>
          <w:numId w:val="23"/>
        </w:num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H</w:t>
      </w:r>
      <w:r w:rsidRPr="00C355DE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ave strong knowledge o</w:t>
      </w:r>
      <w: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n</w:t>
      </w:r>
      <w:r w:rsidRPr="00C355DE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MEAN stack.</w:t>
      </w:r>
    </w:p>
    <w:p w:rsidR="00C355DE" w:rsidRDefault="00C355DE" w:rsidP="00C355DE">
      <w:pPr>
        <w:pStyle w:val="Default"/>
        <w:numPr>
          <w:ilvl w:val="0"/>
          <w:numId w:val="23"/>
        </w:num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B</w:t>
      </w:r>
      <w:r w:rsidRPr="00C355DE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e able to create an application using the </w:t>
      </w:r>
      <w:r w:rsidRPr="00C355DE">
        <w:rPr>
          <w:rFonts w:asciiTheme="minorHAnsi" w:eastAsiaTheme="minorHAnsi" w:hAnsiTheme="minorHAnsi" w:cstheme="minorHAnsi"/>
          <w:i/>
          <w:iCs/>
          <w:color w:val="000000" w:themeColor="text1"/>
          <w:sz w:val="22"/>
          <w:szCs w:val="22"/>
        </w:rPr>
        <w:t>MEAN</w:t>
      </w:r>
      <w:r w:rsidRPr="00C355DE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 stack by writing as little code as possible and taking a high level view of the key components along the way</w:t>
      </w:r>
    </w:p>
    <w:p w:rsidR="00C355DE" w:rsidRPr="00C355DE" w:rsidRDefault="00C355DE" w:rsidP="00C355DE">
      <w:pPr>
        <w:pStyle w:val="Default"/>
        <w:ind w:left="72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:rsidR="00C355DE" w:rsidRPr="00DC17A5" w:rsidRDefault="0073295A" w:rsidP="00C355DE">
      <w:pPr>
        <w:pStyle w:val="ListParagraph"/>
        <w:numPr>
          <w:ilvl w:val="0"/>
          <w:numId w:val="24"/>
        </w:numPr>
        <w:rPr>
          <w:rFonts w:cs="Arial"/>
          <w:color w:val="000000" w:themeColor="text1"/>
        </w:rPr>
      </w:pPr>
      <w:r w:rsidRPr="00C355DE">
        <w:rPr>
          <w:rFonts w:cstheme="minorHAnsi"/>
          <w:b/>
          <w:color w:val="000000" w:themeColor="text1"/>
        </w:rPr>
        <w:t>Scope:</w:t>
      </w:r>
      <w:r w:rsidRPr="00C355DE">
        <w:rPr>
          <w:rFonts w:cstheme="minorHAnsi"/>
          <w:color w:val="000000" w:themeColor="text1"/>
        </w:rPr>
        <w:t xml:space="preserve"> </w:t>
      </w:r>
      <w:r w:rsidR="00837D77" w:rsidRPr="00C355DE">
        <w:rPr>
          <w:rFonts w:cstheme="minorHAnsi"/>
          <w:color w:val="000000" w:themeColor="text1"/>
        </w:rPr>
        <w:t xml:space="preserve"> </w:t>
      </w:r>
      <w:r w:rsidR="00C355DE" w:rsidRPr="00DC17A5">
        <w:rPr>
          <w:rFonts w:ascii="Calibri" w:hAnsi="Calibri" w:cstheme="minorHAnsi"/>
        </w:rPr>
        <w:t>Applicable to all Syntel employees/ Syntel Clients/ Temp Staff with Syntel/ Vendors with Syntel/ Potential client for Syntel.</w:t>
      </w:r>
    </w:p>
    <w:p w:rsidR="00C355DE" w:rsidRPr="005D5E67" w:rsidRDefault="00C355DE" w:rsidP="00C355DE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C355DE" w:rsidRDefault="007E3C41" w:rsidP="00C355DE">
      <w:pPr>
        <w:pStyle w:val="Default"/>
        <w:numPr>
          <w:ilvl w:val="0"/>
          <w:numId w:val="2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55D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Content</w:t>
      </w:r>
      <w:r w:rsidR="00454BC1" w:rsidRPr="00C355D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  <w:r w:rsidR="00812E39" w:rsidRPr="00C355D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C355DE" w:rsidRDefault="00C355DE" w:rsidP="00C355DE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Mongo DB</w:t>
      </w:r>
    </w:p>
    <w:p w:rsidR="00C355DE" w:rsidRDefault="000673B6" w:rsidP="00C355DE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</w:rPr>
      </w:pPr>
      <w:r w:rsidRPr="00C355DE">
        <w:rPr>
          <w:rFonts w:cstheme="minorHAnsi"/>
          <w:color w:val="000000" w:themeColor="text1"/>
        </w:rPr>
        <w:t>Express.js</w:t>
      </w:r>
    </w:p>
    <w:p w:rsidR="00C355DE" w:rsidRDefault="000673B6" w:rsidP="00C355DE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</w:rPr>
      </w:pPr>
      <w:r w:rsidRPr="00C355DE">
        <w:rPr>
          <w:rFonts w:cstheme="minorHAnsi"/>
          <w:color w:val="000000" w:themeColor="text1"/>
        </w:rPr>
        <w:t>Angular</w:t>
      </w:r>
    </w:p>
    <w:p w:rsidR="007E3C41" w:rsidRPr="00C355DE" w:rsidRDefault="000673B6" w:rsidP="00C355DE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</w:rPr>
      </w:pPr>
      <w:proofErr w:type="spellStart"/>
      <w:r w:rsidRPr="00C355DE">
        <w:rPr>
          <w:rFonts w:cstheme="minorHAnsi"/>
          <w:color w:val="000000" w:themeColor="text1"/>
        </w:rPr>
        <w:t>Nodejs</w:t>
      </w:r>
      <w:proofErr w:type="spellEnd"/>
    </w:p>
    <w:p w:rsidR="007E3C41" w:rsidRPr="00C355DE" w:rsidRDefault="007E3C41" w:rsidP="007E3C4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E5458" w:rsidRPr="00C355DE" w:rsidRDefault="007E3C41" w:rsidP="00C355DE">
      <w:pPr>
        <w:numPr>
          <w:ilvl w:val="0"/>
          <w:numId w:val="2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55D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Methodology/Training </w:t>
      </w:r>
      <w:r w:rsidR="00D57398" w:rsidRPr="00C355D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Aids:</w:t>
      </w:r>
      <w:r w:rsidR="00AF47EF" w:rsidRPr="00C355D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2E5458" w:rsidRPr="00C355D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Implementing Blended training </w:t>
      </w:r>
      <w:r w:rsidR="00315CF0" w:rsidRPr="00C355DE">
        <w:rPr>
          <w:rFonts w:asciiTheme="minorHAnsi" w:hAnsiTheme="minorHAnsi" w:cstheme="minorHAnsi"/>
          <w:color w:val="000000" w:themeColor="text1"/>
          <w:sz w:val="22"/>
          <w:szCs w:val="22"/>
        </w:rPr>
        <w:t>approach, which</w:t>
      </w:r>
      <w:r w:rsidR="002E5458" w:rsidRPr="00C355D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contains 50% classroom training and 50% practice time.</w:t>
      </w:r>
    </w:p>
    <w:p w:rsidR="007E3C41" w:rsidRPr="00C355DE" w:rsidRDefault="007E3C41" w:rsidP="007E3C4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E95D12" w:rsidRPr="00C355DE" w:rsidRDefault="00AE2F54" w:rsidP="00C355DE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</w:rPr>
      </w:pPr>
      <w:r w:rsidRPr="00C355DE">
        <w:rPr>
          <w:rFonts w:cstheme="minorHAnsi"/>
          <w:b/>
          <w:color w:val="000000" w:themeColor="text1"/>
        </w:rPr>
        <w:t xml:space="preserve">Target </w:t>
      </w:r>
      <w:r w:rsidR="00735FCA" w:rsidRPr="00C355DE">
        <w:rPr>
          <w:rFonts w:cstheme="minorHAnsi"/>
          <w:b/>
          <w:color w:val="000000" w:themeColor="text1"/>
        </w:rPr>
        <w:t>Audience:</w:t>
      </w:r>
      <w:r w:rsidR="00735FCA" w:rsidRPr="00C355DE">
        <w:rPr>
          <w:rFonts w:cstheme="minorHAnsi"/>
          <w:color w:val="000000" w:themeColor="text1"/>
        </w:rPr>
        <w:t xml:space="preserve"> People</w:t>
      </w:r>
      <w:r w:rsidR="00E95D12" w:rsidRPr="00C355DE">
        <w:rPr>
          <w:rFonts w:cstheme="minorHAnsi"/>
          <w:color w:val="000000" w:themeColor="text1"/>
        </w:rPr>
        <w:t xml:space="preserve"> who have joined as (Fresher) Campus Hires can attend this training.</w:t>
      </w:r>
    </w:p>
    <w:p w:rsidR="00E95D12" w:rsidRPr="00C355DE" w:rsidRDefault="00E95D12" w:rsidP="00E95D12">
      <w:pPr>
        <w:pStyle w:val="ListParagraph"/>
        <w:rPr>
          <w:rFonts w:cstheme="minorHAnsi"/>
          <w:color w:val="000000" w:themeColor="text1"/>
        </w:rPr>
      </w:pPr>
    </w:p>
    <w:p w:rsidR="00812E39" w:rsidRPr="00C355DE" w:rsidRDefault="007E3C41" w:rsidP="00C355DE">
      <w:pPr>
        <w:numPr>
          <w:ilvl w:val="0"/>
          <w:numId w:val="2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55D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Pre </w:t>
      </w:r>
      <w:r w:rsidR="00194DE6" w:rsidRPr="00C355D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–</w:t>
      </w:r>
      <w:r w:rsidRPr="00C355D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requisites</w:t>
      </w:r>
      <w:r w:rsidR="00194DE6" w:rsidRPr="00C355D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for Audience Profile:</w:t>
      </w:r>
      <w:r w:rsidR="00C30FB0" w:rsidRPr="00C355D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0A3ECE" w:rsidRPr="00C355DE">
        <w:rPr>
          <w:rFonts w:asciiTheme="minorHAnsi" w:hAnsiTheme="minorHAnsi" w:cstheme="minorHAnsi"/>
          <w:color w:val="000000" w:themeColor="text1"/>
          <w:sz w:val="22"/>
          <w:szCs w:val="22"/>
        </w:rPr>
        <w:t>Audience should have a basic knowledge of JavaScript.</w:t>
      </w:r>
      <w:r w:rsidR="000A3ECE" w:rsidRPr="00C355D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0A3ECE" w:rsidRPr="00C355DE">
        <w:rPr>
          <w:rFonts w:asciiTheme="minorHAnsi" w:hAnsiTheme="minorHAnsi" w:cstheme="minorHAnsi"/>
          <w:color w:val="000000" w:themeColor="text1"/>
          <w:sz w:val="22"/>
          <w:szCs w:val="22"/>
        </w:rPr>
        <w:t>As we are going to develop web-based applications using Angular5, it will be good if you have an understanding of other web technologies such as HTML, CSS, AJAX, etc.</w:t>
      </w:r>
    </w:p>
    <w:p w:rsidR="007E3C41" w:rsidRPr="00C355DE" w:rsidRDefault="007E3C41" w:rsidP="007E3C4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E408FC" w:rsidRPr="00C355DE" w:rsidRDefault="00E408FC" w:rsidP="00C355DE">
      <w:pPr>
        <w:numPr>
          <w:ilvl w:val="0"/>
          <w:numId w:val="2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55D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Duration:</w:t>
      </w:r>
      <w:r w:rsidR="00E54EA5" w:rsidRPr="00C355D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E54EA5" w:rsidRPr="00C355D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4 days </w:t>
      </w:r>
      <w:r w:rsidR="00C30FB0" w:rsidRPr="00C355DE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="00E54EA5" w:rsidRPr="00C355DE">
        <w:rPr>
          <w:rFonts w:asciiTheme="minorHAnsi" w:hAnsiTheme="minorHAnsi" w:cstheme="minorHAnsi"/>
          <w:color w:val="000000" w:themeColor="text1"/>
          <w:sz w:val="22"/>
          <w:szCs w:val="22"/>
        </w:rPr>
        <w:t>32 hours</w:t>
      </w:r>
      <w:r w:rsidR="00C30FB0" w:rsidRPr="00C355DE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="00812E39" w:rsidRPr="00C355D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</w:t>
      </w:r>
    </w:p>
    <w:p w:rsidR="007E3C41" w:rsidRPr="00C355DE" w:rsidRDefault="007E3C41" w:rsidP="007E3C4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54BC1" w:rsidRPr="00C355DE" w:rsidRDefault="007E3C41" w:rsidP="00C355DE">
      <w:pPr>
        <w:numPr>
          <w:ilvl w:val="0"/>
          <w:numId w:val="2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55D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Evaluation Criterion</w:t>
      </w:r>
      <w:r w:rsidR="00454BC1" w:rsidRPr="00C355D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  <w:r w:rsidR="00C355DE" w:rsidRPr="00C355D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5D04AF" w:rsidRPr="00C355DE">
        <w:rPr>
          <w:rFonts w:asciiTheme="minorHAnsi" w:hAnsiTheme="minorHAnsi" w:cstheme="minorHAnsi"/>
          <w:color w:val="000000" w:themeColor="text1"/>
          <w:sz w:val="22"/>
          <w:szCs w:val="22"/>
        </w:rPr>
        <w:t>Evaluation will be based on Coding Challenge</w:t>
      </w:r>
      <w:r w:rsidR="00C355DE" w:rsidRPr="00C355D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="005D04AF" w:rsidRPr="00C355DE">
        <w:rPr>
          <w:rFonts w:asciiTheme="minorHAnsi" w:hAnsiTheme="minorHAnsi" w:cstheme="minorHAnsi"/>
          <w:color w:val="000000" w:themeColor="text1"/>
          <w:sz w:val="22"/>
          <w:szCs w:val="22"/>
        </w:rPr>
        <w:t>Passing Percentage :70%</w:t>
      </w:r>
    </w:p>
    <w:p w:rsidR="00831B77" w:rsidRPr="00C355DE" w:rsidRDefault="00831B77" w:rsidP="00831B7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85FD8" w:rsidRPr="00C355DE" w:rsidRDefault="00985FD8" w:rsidP="00C355DE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</w:rPr>
      </w:pPr>
      <w:r w:rsidRPr="00C355DE">
        <w:rPr>
          <w:rFonts w:cstheme="minorHAnsi"/>
          <w:b/>
          <w:color w:val="000000" w:themeColor="text1"/>
        </w:rPr>
        <w:t>Session Plan</w:t>
      </w:r>
      <w:r w:rsidR="004562E1" w:rsidRPr="00C355DE">
        <w:rPr>
          <w:rFonts w:cstheme="minorHAnsi"/>
          <w:b/>
          <w:color w:val="000000" w:themeColor="text1"/>
        </w:rPr>
        <w:t>:</w:t>
      </w:r>
      <w:r w:rsidR="00213127" w:rsidRPr="00C355DE">
        <w:rPr>
          <w:rFonts w:cstheme="minorHAnsi"/>
          <w:color w:val="000000" w:themeColor="text1"/>
        </w:rPr>
        <w:t xml:space="preserve"> </w:t>
      </w:r>
    </w:p>
    <w:p w:rsidR="00740EC2" w:rsidRPr="00C355DE" w:rsidRDefault="00740EC2" w:rsidP="00740EC2">
      <w:pPr>
        <w:pStyle w:val="ListParagraph"/>
        <w:rPr>
          <w:rFonts w:cstheme="minorHAnsi"/>
          <w:color w:val="000000" w:themeColor="text1"/>
        </w:rPr>
      </w:pPr>
    </w:p>
    <w:tbl>
      <w:tblPr>
        <w:tblStyle w:val="Myschedule"/>
        <w:tblpPr w:leftFromText="180" w:rightFromText="180" w:vertAnchor="text" w:tblpXSpec="center" w:tblpY="1"/>
        <w:tblW w:w="8180" w:type="dxa"/>
        <w:tblLook w:val="04A0" w:firstRow="1" w:lastRow="0" w:firstColumn="1" w:lastColumn="0" w:noHBand="0" w:noVBand="1"/>
      </w:tblPr>
      <w:tblGrid>
        <w:gridCol w:w="1340"/>
        <w:gridCol w:w="4950"/>
        <w:gridCol w:w="1890"/>
      </w:tblGrid>
      <w:tr w:rsidR="00F07A59" w:rsidRPr="00C355DE" w:rsidTr="00F07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0" w:type="dxa"/>
            <w:gridSpan w:val="3"/>
            <w:noWrap/>
            <w:hideMark/>
          </w:tcPr>
          <w:p w:rsidR="00F07A59" w:rsidRPr="00C355DE" w:rsidRDefault="00F07A59" w:rsidP="00F07A59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Schedule</w:t>
            </w:r>
          </w:p>
        </w:tc>
      </w:tr>
      <w:tr w:rsidR="00F07A59" w:rsidRPr="00C355DE" w:rsidTr="00F07A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F07A59" w:rsidRPr="00C355DE" w:rsidRDefault="00F07A59" w:rsidP="00F07A5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Sr. No</w:t>
            </w:r>
          </w:p>
        </w:tc>
        <w:tc>
          <w:tcPr>
            <w:tcW w:w="4950" w:type="dxa"/>
            <w:noWrap/>
            <w:hideMark/>
          </w:tcPr>
          <w:p w:rsidR="00F07A59" w:rsidRPr="00C355DE" w:rsidRDefault="00F07A59" w:rsidP="00F0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1890" w:type="dxa"/>
            <w:noWrap/>
            <w:hideMark/>
          </w:tcPr>
          <w:p w:rsidR="00F07A59" w:rsidRPr="00C355DE" w:rsidRDefault="00F07A59" w:rsidP="00F0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Duration (In Min)</w:t>
            </w:r>
          </w:p>
        </w:tc>
      </w:tr>
      <w:tr w:rsidR="00F07A59" w:rsidRPr="00C355DE" w:rsidTr="00F07A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F07A59" w:rsidRPr="00C355DE" w:rsidRDefault="00F07A59" w:rsidP="00F07A5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950" w:type="dxa"/>
            <w:noWrap/>
          </w:tcPr>
          <w:p w:rsidR="00F07A59" w:rsidRPr="00C355DE" w:rsidRDefault="00F07A59" w:rsidP="0047062B">
            <w:pPr>
              <w:pStyle w:val="Defaul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1F497D" w:themeColor="text2"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Day 1: Node JS</w:t>
            </w:r>
          </w:p>
        </w:tc>
        <w:tc>
          <w:tcPr>
            <w:tcW w:w="1890" w:type="dxa"/>
            <w:noWrap/>
          </w:tcPr>
          <w:p w:rsidR="00F07A59" w:rsidRPr="00C355DE" w:rsidRDefault="00F07A59" w:rsidP="00F0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180</w:t>
            </w:r>
          </w:p>
        </w:tc>
      </w:tr>
      <w:tr w:rsidR="00F07A59" w:rsidRPr="00C355DE" w:rsidTr="00F07A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F07A59" w:rsidRPr="00C355DE" w:rsidRDefault="00F07A59" w:rsidP="00F07A5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950" w:type="dxa"/>
            <w:noWrap/>
          </w:tcPr>
          <w:p w:rsidR="00F07A59" w:rsidRPr="00C355DE" w:rsidRDefault="00F07A59" w:rsidP="0047062B">
            <w:pPr>
              <w:pStyle w:val="Defaul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1F497D" w:themeColor="text2"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Day 1: Express JS</w:t>
            </w:r>
          </w:p>
        </w:tc>
        <w:tc>
          <w:tcPr>
            <w:tcW w:w="1890" w:type="dxa"/>
            <w:noWrap/>
          </w:tcPr>
          <w:p w:rsidR="00F07A59" w:rsidRPr="00C355DE" w:rsidRDefault="00F07A59" w:rsidP="00F0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300</w:t>
            </w:r>
          </w:p>
        </w:tc>
      </w:tr>
      <w:tr w:rsidR="00F07A59" w:rsidRPr="00C355DE" w:rsidTr="00F07A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F07A59" w:rsidRPr="00C355DE" w:rsidRDefault="00F07A59" w:rsidP="00F07A5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950" w:type="dxa"/>
            <w:noWrap/>
          </w:tcPr>
          <w:p w:rsidR="00F07A59" w:rsidRPr="00C355DE" w:rsidRDefault="00F07A59" w:rsidP="004706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bCs/>
                <w:sz w:val="22"/>
                <w:szCs w:val="22"/>
              </w:rPr>
              <w:t>Day 2: MongoDB and NoSQL</w:t>
            </w:r>
          </w:p>
        </w:tc>
        <w:tc>
          <w:tcPr>
            <w:tcW w:w="1890" w:type="dxa"/>
            <w:noWrap/>
          </w:tcPr>
          <w:p w:rsidR="00F07A59" w:rsidRPr="00C355DE" w:rsidRDefault="00F07A59" w:rsidP="00F0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180</w:t>
            </w:r>
          </w:p>
        </w:tc>
      </w:tr>
      <w:tr w:rsidR="00F07A59" w:rsidRPr="00C355DE" w:rsidTr="00F07A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F07A59" w:rsidRPr="00C355DE" w:rsidRDefault="00F07A59" w:rsidP="00F07A5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950" w:type="dxa"/>
            <w:noWrap/>
          </w:tcPr>
          <w:p w:rsidR="00F07A59" w:rsidRPr="00C355DE" w:rsidRDefault="00F07A59" w:rsidP="004706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Day 2: Build robust REST APIs using Node.js, Express JS and MongoDB </w:t>
            </w:r>
          </w:p>
        </w:tc>
        <w:tc>
          <w:tcPr>
            <w:tcW w:w="1890" w:type="dxa"/>
            <w:noWrap/>
          </w:tcPr>
          <w:p w:rsidR="00F07A59" w:rsidRPr="00C355DE" w:rsidRDefault="00F07A59" w:rsidP="00F0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300</w:t>
            </w:r>
          </w:p>
        </w:tc>
      </w:tr>
      <w:tr w:rsidR="00F07A59" w:rsidRPr="00C355DE" w:rsidTr="00F07A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F07A59" w:rsidRPr="00C355DE" w:rsidRDefault="00F07A59" w:rsidP="00F07A5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950" w:type="dxa"/>
            <w:noWrap/>
          </w:tcPr>
          <w:p w:rsidR="00F07A59" w:rsidRPr="00C355DE" w:rsidRDefault="00F07A59" w:rsidP="004706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bCs/>
                <w:sz w:val="22"/>
                <w:szCs w:val="22"/>
              </w:rPr>
              <w:t>Day 3: Angular 5</w:t>
            </w:r>
          </w:p>
        </w:tc>
        <w:tc>
          <w:tcPr>
            <w:tcW w:w="1890" w:type="dxa"/>
            <w:noWrap/>
          </w:tcPr>
          <w:p w:rsidR="00F07A59" w:rsidRPr="00C355DE" w:rsidRDefault="00F07A59" w:rsidP="00F0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480</w:t>
            </w:r>
          </w:p>
        </w:tc>
      </w:tr>
      <w:tr w:rsidR="00F07A59" w:rsidRPr="00C355DE" w:rsidTr="00F07A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F07A59" w:rsidRPr="00C355DE" w:rsidRDefault="00F07A59" w:rsidP="00F07A5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950" w:type="dxa"/>
            <w:noWrap/>
          </w:tcPr>
          <w:p w:rsidR="00F07A59" w:rsidRPr="00C355DE" w:rsidRDefault="00F07A59" w:rsidP="004706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bCs/>
                <w:sz w:val="22"/>
                <w:szCs w:val="22"/>
              </w:rPr>
              <w:t>Day 4: Angular 5</w:t>
            </w:r>
          </w:p>
        </w:tc>
        <w:tc>
          <w:tcPr>
            <w:tcW w:w="1890" w:type="dxa"/>
            <w:noWrap/>
          </w:tcPr>
          <w:p w:rsidR="00F07A59" w:rsidRPr="00C355DE" w:rsidRDefault="00F07A59" w:rsidP="00F0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240</w:t>
            </w:r>
          </w:p>
        </w:tc>
      </w:tr>
      <w:tr w:rsidR="00F07A59" w:rsidRPr="00C355DE" w:rsidTr="00F07A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F07A59" w:rsidRPr="00C355DE" w:rsidRDefault="00F07A59" w:rsidP="00F07A5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950" w:type="dxa"/>
            <w:noWrap/>
          </w:tcPr>
          <w:p w:rsidR="00F07A59" w:rsidRPr="00C355DE" w:rsidRDefault="00F07A59" w:rsidP="004706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bCs/>
                <w:sz w:val="22"/>
                <w:szCs w:val="22"/>
              </w:rPr>
              <w:t>Day 4: Single Page Application with Angular JS</w:t>
            </w:r>
          </w:p>
        </w:tc>
        <w:tc>
          <w:tcPr>
            <w:tcW w:w="1890" w:type="dxa"/>
            <w:noWrap/>
          </w:tcPr>
          <w:p w:rsidR="00F07A59" w:rsidRPr="00C355DE" w:rsidRDefault="00F07A59" w:rsidP="00F0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240</w:t>
            </w:r>
          </w:p>
        </w:tc>
      </w:tr>
      <w:tr w:rsidR="00F07A59" w:rsidRPr="00C355DE" w:rsidTr="00F07A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F07A59" w:rsidRPr="00C355DE" w:rsidRDefault="00F07A59" w:rsidP="00F07A5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noWrap/>
          </w:tcPr>
          <w:p w:rsidR="00F07A59" w:rsidRPr="00C355DE" w:rsidRDefault="00F07A59" w:rsidP="00F0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 Training Duration</w:t>
            </w:r>
          </w:p>
        </w:tc>
        <w:tc>
          <w:tcPr>
            <w:tcW w:w="1890" w:type="dxa"/>
            <w:noWrap/>
          </w:tcPr>
          <w:p w:rsidR="00F07A59" w:rsidRPr="00C355DE" w:rsidRDefault="0047062B" w:rsidP="00F0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355D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1920</w:t>
            </w:r>
          </w:p>
        </w:tc>
      </w:tr>
    </w:tbl>
    <w:p w:rsidR="00A93D19" w:rsidRPr="00C355DE" w:rsidRDefault="00A93D19" w:rsidP="00A93D19">
      <w:pPr>
        <w:pStyle w:val="ListParagraph"/>
        <w:rPr>
          <w:rFonts w:cstheme="minorHAnsi"/>
          <w:color w:val="000000" w:themeColor="text1"/>
        </w:rPr>
      </w:pPr>
    </w:p>
    <w:p w:rsidR="00F07A59" w:rsidRPr="00C355DE" w:rsidRDefault="00F07A59" w:rsidP="00A93D19">
      <w:pPr>
        <w:pStyle w:val="ListParagraph"/>
        <w:rPr>
          <w:rFonts w:cstheme="minorHAnsi"/>
          <w:color w:val="000000" w:themeColor="text1"/>
        </w:rPr>
      </w:pPr>
    </w:p>
    <w:p w:rsidR="00C355DE" w:rsidRDefault="00C355DE" w:rsidP="00E111D2">
      <w:pPr>
        <w:ind w:left="720"/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</w:pPr>
    </w:p>
    <w:p w:rsidR="00E111D2" w:rsidRPr="00C355DE" w:rsidRDefault="00E111D2" w:rsidP="00E111D2">
      <w:pPr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355DE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Note:</w:t>
      </w:r>
      <w:r w:rsidRPr="00C355DE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 The flow of the topics can be interchanged and session can be spread across various days           based on business need/ trainer discretion. No approvals required for the same.  </w:t>
      </w:r>
    </w:p>
    <w:p w:rsidR="00E111D2" w:rsidRPr="00C355DE" w:rsidRDefault="00E111D2" w:rsidP="00A93D19">
      <w:pPr>
        <w:pStyle w:val="ListParagraph"/>
        <w:rPr>
          <w:rFonts w:cstheme="minorHAnsi"/>
          <w:color w:val="000000" w:themeColor="text1"/>
        </w:rPr>
      </w:pPr>
    </w:p>
    <w:sectPr w:rsidR="00E111D2" w:rsidRPr="00C355DE" w:rsidSect="001966F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900" w:bottom="144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077" w:rsidRDefault="00F73077">
      <w:r>
        <w:separator/>
      </w:r>
    </w:p>
  </w:endnote>
  <w:endnote w:type="continuationSeparator" w:id="0">
    <w:p w:rsidR="00F73077" w:rsidRDefault="00F7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1966F8" w:rsidRPr="001966F8" w:rsidTr="00F07A59">
      <w:trPr>
        <w:trHeight w:val="128"/>
      </w:trPr>
      <w:tc>
        <w:tcPr>
          <w:tcW w:w="2988" w:type="dxa"/>
        </w:tcPr>
        <w:p w:rsidR="001966F8" w:rsidRPr="001966F8" w:rsidRDefault="001966F8" w:rsidP="001966F8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.0.0  28/09/2017</w:t>
          </w:r>
        </w:p>
      </w:tc>
      <w:tc>
        <w:tcPr>
          <w:tcW w:w="3555" w:type="dxa"/>
        </w:tcPr>
        <w:p w:rsidR="001966F8" w:rsidRPr="001966F8" w:rsidRDefault="001966F8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1966F8" w:rsidRPr="001966F8" w:rsidRDefault="001966F8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E67486">
            <w:rPr>
              <w:rFonts w:ascii="Times New Roman" w:hAnsi="Times New Roman"/>
              <w:noProof/>
              <w:szCs w:val="16"/>
            </w:rPr>
            <w:t>1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E67486">
            <w:rPr>
              <w:rFonts w:ascii="Times New Roman" w:hAnsi="Times New Roman"/>
              <w:noProof/>
              <w:szCs w:val="16"/>
            </w:rPr>
            <w:t>4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077" w:rsidRDefault="00F73077">
      <w:r>
        <w:separator/>
      </w:r>
    </w:p>
  </w:footnote>
  <w:footnote w:type="continuationSeparator" w:id="0">
    <w:p w:rsidR="00F73077" w:rsidRDefault="00F73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486" w:rsidRDefault="00E674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E0727A" w:rsidRPr="006A67B6" w:rsidTr="00E0727A">
      <w:trPr>
        <w:trHeight w:hRule="exact" w:val="550"/>
      </w:trPr>
      <w:tc>
        <w:tcPr>
          <w:tcW w:w="3528" w:type="dxa"/>
          <w:vAlign w:val="center"/>
        </w:tcPr>
        <w:p w:rsidR="00E0727A" w:rsidRPr="006A67B6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E0727A" w:rsidRPr="00E0727A" w:rsidRDefault="00E67486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Course </w:t>
          </w:r>
          <w:r w:rsidRPr="002D6519">
            <w:rPr>
              <w:b/>
              <w:color w:val="0066A1"/>
              <w:sz w:val="22"/>
              <w:szCs w:val="22"/>
            </w:rPr>
            <w:t>Sheet</w:t>
          </w:r>
          <w:bookmarkStart w:id="0" w:name="_GoBack"/>
          <w:bookmarkEnd w:id="0"/>
        </w:p>
      </w:tc>
      <w:tc>
        <w:tcPr>
          <w:tcW w:w="3370" w:type="dxa"/>
          <w:vAlign w:val="center"/>
        </w:tcPr>
        <w:p w:rsidR="00E0727A" w:rsidRPr="006A67B6" w:rsidRDefault="003B14EE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55C941DA" wp14:editId="24F03A17">
                <wp:extent cx="1314450" cy="40163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486" w:rsidRDefault="00E674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E6EC9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411DE"/>
    <w:multiLevelType w:val="hybridMultilevel"/>
    <w:tmpl w:val="29B69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43E91"/>
    <w:multiLevelType w:val="hybridMultilevel"/>
    <w:tmpl w:val="056AE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334C"/>
    <w:multiLevelType w:val="hybridMultilevel"/>
    <w:tmpl w:val="58786EEE"/>
    <w:lvl w:ilvl="0" w:tplc="040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5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A3124"/>
    <w:multiLevelType w:val="hybridMultilevel"/>
    <w:tmpl w:val="BD40B2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E2A649D"/>
    <w:multiLevelType w:val="hybridMultilevel"/>
    <w:tmpl w:val="2D020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857B16"/>
    <w:multiLevelType w:val="hybridMultilevel"/>
    <w:tmpl w:val="B97A2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87DCD"/>
    <w:multiLevelType w:val="hybridMultilevel"/>
    <w:tmpl w:val="CDE41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664330"/>
    <w:multiLevelType w:val="hybridMultilevel"/>
    <w:tmpl w:val="970A0A50"/>
    <w:lvl w:ilvl="0" w:tplc="BE288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B7FD3"/>
    <w:multiLevelType w:val="hybridMultilevel"/>
    <w:tmpl w:val="AA70FFD2"/>
    <w:lvl w:ilvl="0" w:tplc="EDC8A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16810"/>
    <w:multiLevelType w:val="hybridMultilevel"/>
    <w:tmpl w:val="DD0CB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275ACC"/>
    <w:multiLevelType w:val="hybridMultilevel"/>
    <w:tmpl w:val="06FC4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F134F3"/>
    <w:multiLevelType w:val="hybridMultilevel"/>
    <w:tmpl w:val="06043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252081"/>
    <w:multiLevelType w:val="hybridMultilevel"/>
    <w:tmpl w:val="68121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FD5852"/>
    <w:multiLevelType w:val="hybridMultilevel"/>
    <w:tmpl w:val="219A5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76B43"/>
    <w:multiLevelType w:val="hybridMultilevel"/>
    <w:tmpl w:val="C674CC44"/>
    <w:lvl w:ilvl="0" w:tplc="C2D04AF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A2658"/>
    <w:multiLevelType w:val="hybridMultilevel"/>
    <w:tmpl w:val="82DEE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3F4818"/>
    <w:multiLevelType w:val="hybridMultilevel"/>
    <w:tmpl w:val="E9D05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2E2864"/>
    <w:multiLevelType w:val="hybridMultilevel"/>
    <w:tmpl w:val="91A63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5"/>
  </w:num>
  <w:num w:numId="5">
    <w:abstractNumId w:val="21"/>
  </w:num>
  <w:num w:numId="6">
    <w:abstractNumId w:val="14"/>
  </w:num>
  <w:num w:numId="7">
    <w:abstractNumId w:val="9"/>
  </w:num>
  <w:num w:numId="8">
    <w:abstractNumId w:val="6"/>
  </w:num>
  <w:num w:numId="9">
    <w:abstractNumId w:val="18"/>
  </w:num>
  <w:num w:numId="10">
    <w:abstractNumId w:val="3"/>
  </w:num>
  <w:num w:numId="11">
    <w:abstractNumId w:val="20"/>
  </w:num>
  <w:num w:numId="12">
    <w:abstractNumId w:val="23"/>
  </w:num>
  <w:num w:numId="13">
    <w:abstractNumId w:val="0"/>
  </w:num>
  <w:num w:numId="14">
    <w:abstractNumId w:val="12"/>
  </w:num>
  <w:num w:numId="15">
    <w:abstractNumId w:val="19"/>
  </w:num>
  <w:num w:numId="16">
    <w:abstractNumId w:val="17"/>
  </w:num>
  <w:num w:numId="17">
    <w:abstractNumId w:val="25"/>
  </w:num>
  <w:num w:numId="18">
    <w:abstractNumId w:val="4"/>
  </w:num>
  <w:num w:numId="19">
    <w:abstractNumId w:val="16"/>
  </w:num>
  <w:num w:numId="20">
    <w:abstractNumId w:val="10"/>
  </w:num>
  <w:num w:numId="21">
    <w:abstractNumId w:val="2"/>
  </w:num>
  <w:num w:numId="22">
    <w:abstractNumId w:val="24"/>
  </w:num>
  <w:num w:numId="23">
    <w:abstractNumId w:val="8"/>
  </w:num>
  <w:num w:numId="24">
    <w:abstractNumId w:val="22"/>
  </w:num>
  <w:num w:numId="25">
    <w:abstractNumId w:val="1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5361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A8"/>
    <w:rsid w:val="000271B3"/>
    <w:rsid w:val="0002797C"/>
    <w:rsid w:val="00036759"/>
    <w:rsid w:val="0005400A"/>
    <w:rsid w:val="00064F26"/>
    <w:rsid w:val="000673B6"/>
    <w:rsid w:val="000769A3"/>
    <w:rsid w:val="0008307F"/>
    <w:rsid w:val="000A3ECE"/>
    <w:rsid w:val="000B29A1"/>
    <w:rsid w:val="0010606F"/>
    <w:rsid w:val="001268F3"/>
    <w:rsid w:val="00146E07"/>
    <w:rsid w:val="00157DDF"/>
    <w:rsid w:val="00174BB2"/>
    <w:rsid w:val="001774E0"/>
    <w:rsid w:val="00194DE6"/>
    <w:rsid w:val="0019540E"/>
    <w:rsid w:val="001966F8"/>
    <w:rsid w:val="001A68C0"/>
    <w:rsid w:val="001C2932"/>
    <w:rsid w:val="001E7312"/>
    <w:rsid w:val="00213127"/>
    <w:rsid w:val="0022182B"/>
    <w:rsid w:val="00222017"/>
    <w:rsid w:val="0023127A"/>
    <w:rsid w:val="002342AB"/>
    <w:rsid w:val="00252351"/>
    <w:rsid w:val="00266C56"/>
    <w:rsid w:val="0029561B"/>
    <w:rsid w:val="00297FC3"/>
    <w:rsid w:val="002A5C98"/>
    <w:rsid w:val="002B3571"/>
    <w:rsid w:val="002B69D2"/>
    <w:rsid w:val="002D0DAC"/>
    <w:rsid w:val="002D6EEE"/>
    <w:rsid w:val="002E5458"/>
    <w:rsid w:val="00315CF0"/>
    <w:rsid w:val="003162E5"/>
    <w:rsid w:val="003201A1"/>
    <w:rsid w:val="00324453"/>
    <w:rsid w:val="003433B8"/>
    <w:rsid w:val="00347824"/>
    <w:rsid w:val="00350B21"/>
    <w:rsid w:val="00354B3D"/>
    <w:rsid w:val="00354FB2"/>
    <w:rsid w:val="00361E63"/>
    <w:rsid w:val="003705F9"/>
    <w:rsid w:val="00373CA7"/>
    <w:rsid w:val="003830FF"/>
    <w:rsid w:val="003A62BE"/>
    <w:rsid w:val="003A7A28"/>
    <w:rsid w:val="003B14EE"/>
    <w:rsid w:val="003E41A0"/>
    <w:rsid w:val="00403FB6"/>
    <w:rsid w:val="00407842"/>
    <w:rsid w:val="004137F1"/>
    <w:rsid w:val="004256F6"/>
    <w:rsid w:val="00426B7B"/>
    <w:rsid w:val="00426D8B"/>
    <w:rsid w:val="004278D6"/>
    <w:rsid w:val="0043527F"/>
    <w:rsid w:val="00437872"/>
    <w:rsid w:val="00450E21"/>
    <w:rsid w:val="00454BC1"/>
    <w:rsid w:val="0045591E"/>
    <w:rsid w:val="004562E1"/>
    <w:rsid w:val="0047062B"/>
    <w:rsid w:val="00470931"/>
    <w:rsid w:val="00470D53"/>
    <w:rsid w:val="00474567"/>
    <w:rsid w:val="00484C1A"/>
    <w:rsid w:val="004B5BBF"/>
    <w:rsid w:val="004B5D1D"/>
    <w:rsid w:val="004C4FBA"/>
    <w:rsid w:val="004D1DFE"/>
    <w:rsid w:val="004D207D"/>
    <w:rsid w:val="004D3B5E"/>
    <w:rsid w:val="004F47F5"/>
    <w:rsid w:val="004F77B8"/>
    <w:rsid w:val="00504649"/>
    <w:rsid w:val="00517FE2"/>
    <w:rsid w:val="0053447C"/>
    <w:rsid w:val="005405CE"/>
    <w:rsid w:val="00551D54"/>
    <w:rsid w:val="005521B0"/>
    <w:rsid w:val="00556194"/>
    <w:rsid w:val="00582865"/>
    <w:rsid w:val="00585060"/>
    <w:rsid w:val="005866A8"/>
    <w:rsid w:val="005900FF"/>
    <w:rsid w:val="0059782A"/>
    <w:rsid w:val="005A5E21"/>
    <w:rsid w:val="005B0279"/>
    <w:rsid w:val="005C402E"/>
    <w:rsid w:val="005D04AF"/>
    <w:rsid w:val="005D5E67"/>
    <w:rsid w:val="005F7216"/>
    <w:rsid w:val="0060736B"/>
    <w:rsid w:val="0061351E"/>
    <w:rsid w:val="00632C1C"/>
    <w:rsid w:val="00670FDD"/>
    <w:rsid w:val="00675E81"/>
    <w:rsid w:val="00681DC6"/>
    <w:rsid w:val="0069165A"/>
    <w:rsid w:val="006E29C6"/>
    <w:rsid w:val="006E6E7C"/>
    <w:rsid w:val="0070087C"/>
    <w:rsid w:val="00700FA8"/>
    <w:rsid w:val="00710269"/>
    <w:rsid w:val="007123AA"/>
    <w:rsid w:val="00712596"/>
    <w:rsid w:val="00725966"/>
    <w:rsid w:val="0073295A"/>
    <w:rsid w:val="00735FCA"/>
    <w:rsid w:val="0074009B"/>
    <w:rsid w:val="00740EC2"/>
    <w:rsid w:val="00754368"/>
    <w:rsid w:val="007631E6"/>
    <w:rsid w:val="007A07B6"/>
    <w:rsid w:val="007B4660"/>
    <w:rsid w:val="007C5B7B"/>
    <w:rsid w:val="007E13C3"/>
    <w:rsid w:val="007E3C41"/>
    <w:rsid w:val="007E7B73"/>
    <w:rsid w:val="00812E39"/>
    <w:rsid w:val="00822D1A"/>
    <w:rsid w:val="00831B77"/>
    <w:rsid w:val="00835403"/>
    <w:rsid w:val="008377AE"/>
    <w:rsid w:val="00837D77"/>
    <w:rsid w:val="008456B4"/>
    <w:rsid w:val="008679B1"/>
    <w:rsid w:val="00874865"/>
    <w:rsid w:val="008834DC"/>
    <w:rsid w:val="0088403C"/>
    <w:rsid w:val="00895575"/>
    <w:rsid w:val="008A1185"/>
    <w:rsid w:val="008A23F8"/>
    <w:rsid w:val="008A2F7C"/>
    <w:rsid w:val="008B2D8F"/>
    <w:rsid w:val="008D60C5"/>
    <w:rsid w:val="008D6D7C"/>
    <w:rsid w:val="008F7934"/>
    <w:rsid w:val="00913BEA"/>
    <w:rsid w:val="00934BA1"/>
    <w:rsid w:val="00941120"/>
    <w:rsid w:val="00970727"/>
    <w:rsid w:val="0097259A"/>
    <w:rsid w:val="00985FD8"/>
    <w:rsid w:val="00991278"/>
    <w:rsid w:val="009928CD"/>
    <w:rsid w:val="009A3581"/>
    <w:rsid w:val="009A56B2"/>
    <w:rsid w:val="009F363D"/>
    <w:rsid w:val="009F371B"/>
    <w:rsid w:val="009F40CA"/>
    <w:rsid w:val="00A0607D"/>
    <w:rsid w:val="00A11FB4"/>
    <w:rsid w:val="00A13F80"/>
    <w:rsid w:val="00A1612D"/>
    <w:rsid w:val="00A163B5"/>
    <w:rsid w:val="00A16BDE"/>
    <w:rsid w:val="00A31CED"/>
    <w:rsid w:val="00A320EF"/>
    <w:rsid w:val="00A452A3"/>
    <w:rsid w:val="00A453F1"/>
    <w:rsid w:val="00A60D47"/>
    <w:rsid w:val="00A620CB"/>
    <w:rsid w:val="00A66916"/>
    <w:rsid w:val="00A84182"/>
    <w:rsid w:val="00A93169"/>
    <w:rsid w:val="00A93D19"/>
    <w:rsid w:val="00AA1AE3"/>
    <w:rsid w:val="00AB7B7D"/>
    <w:rsid w:val="00AC4AEB"/>
    <w:rsid w:val="00AD09CE"/>
    <w:rsid w:val="00AD6A49"/>
    <w:rsid w:val="00AE2F54"/>
    <w:rsid w:val="00AF47EF"/>
    <w:rsid w:val="00B1019F"/>
    <w:rsid w:val="00B10A26"/>
    <w:rsid w:val="00B344CB"/>
    <w:rsid w:val="00B37339"/>
    <w:rsid w:val="00B41A81"/>
    <w:rsid w:val="00B8741D"/>
    <w:rsid w:val="00B9545D"/>
    <w:rsid w:val="00B95610"/>
    <w:rsid w:val="00B95D3E"/>
    <w:rsid w:val="00BD4A68"/>
    <w:rsid w:val="00BE652A"/>
    <w:rsid w:val="00BE6BBC"/>
    <w:rsid w:val="00BF2812"/>
    <w:rsid w:val="00C04B47"/>
    <w:rsid w:val="00C05C5B"/>
    <w:rsid w:val="00C30FB0"/>
    <w:rsid w:val="00C355DE"/>
    <w:rsid w:val="00C60E59"/>
    <w:rsid w:val="00CC0766"/>
    <w:rsid w:val="00CC4962"/>
    <w:rsid w:val="00CC52D0"/>
    <w:rsid w:val="00CE57FC"/>
    <w:rsid w:val="00CF30D9"/>
    <w:rsid w:val="00D064CC"/>
    <w:rsid w:val="00D06EA8"/>
    <w:rsid w:val="00D1600E"/>
    <w:rsid w:val="00D34B22"/>
    <w:rsid w:val="00D37A39"/>
    <w:rsid w:val="00D45307"/>
    <w:rsid w:val="00D57398"/>
    <w:rsid w:val="00D66665"/>
    <w:rsid w:val="00D83B02"/>
    <w:rsid w:val="00DA2F42"/>
    <w:rsid w:val="00DB041E"/>
    <w:rsid w:val="00DB6359"/>
    <w:rsid w:val="00DD2A0D"/>
    <w:rsid w:val="00DD72E7"/>
    <w:rsid w:val="00DE4F6B"/>
    <w:rsid w:val="00DF2C0D"/>
    <w:rsid w:val="00E06D4F"/>
    <w:rsid w:val="00E0727A"/>
    <w:rsid w:val="00E10FF2"/>
    <w:rsid w:val="00E111D2"/>
    <w:rsid w:val="00E127BF"/>
    <w:rsid w:val="00E408FC"/>
    <w:rsid w:val="00E466C4"/>
    <w:rsid w:val="00E54EA5"/>
    <w:rsid w:val="00E57D59"/>
    <w:rsid w:val="00E67486"/>
    <w:rsid w:val="00E87146"/>
    <w:rsid w:val="00E92EC1"/>
    <w:rsid w:val="00E95959"/>
    <w:rsid w:val="00E95D12"/>
    <w:rsid w:val="00EC71EE"/>
    <w:rsid w:val="00ED77CE"/>
    <w:rsid w:val="00EE28B4"/>
    <w:rsid w:val="00EE5FA0"/>
    <w:rsid w:val="00F07A59"/>
    <w:rsid w:val="00F1263F"/>
    <w:rsid w:val="00F13093"/>
    <w:rsid w:val="00F13185"/>
    <w:rsid w:val="00F27CEA"/>
    <w:rsid w:val="00F41AD0"/>
    <w:rsid w:val="00F43705"/>
    <w:rsid w:val="00F47123"/>
    <w:rsid w:val="00F60DE6"/>
    <w:rsid w:val="00F724CE"/>
    <w:rsid w:val="00F73077"/>
    <w:rsid w:val="00F7681E"/>
    <w:rsid w:val="00F81C32"/>
    <w:rsid w:val="00F87633"/>
    <w:rsid w:val="00F90A89"/>
    <w:rsid w:val="00F94BA9"/>
    <w:rsid w:val="00FD31CE"/>
    <w:rsid w:val="00FE4DF7"/>
    <w:rsid w:val="00FE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>
      <o:colormru v:ext="edit" colors="#194b32,#e13219"/>
    </o:shapedefaults>
    <o:shapelayout v:ext="edit">
      <o:idmap v:ext="edit" data="1"/>
    </o:shapelayout>
  </w:shapeDefaults>
  <w:decimalSymbol w:val="."/>
  <w:listSeparator w:val=","/>
  <w15:docId w15:val="{8AC12566-7503-4299-B4CC-AD3B7010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character" w:styleId="Emphasis">
    <w:name w:val="Emphasis"/>
    <w:basedOn w:val="DefaultParagraphFont"/>
    <w:uiPriority w:val="20"/>
    <w:qFormat/>
    <w:rsid w:val="00970727"/>
    <w:rPr>
      <w:i/>
      <w:iCs/>
    </w:rPr>
  </w:style>
  <w:style w:type="paragraph" w:styleId="ListBullet">
    <w:name w:val="List Bullet"/>
    <w:basedOn w:val="Normal"/>
    <w:unhideWhenUsed/>
    <w:rsid w:val="00700FA8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653072B5FB247870396B41966148E" ma:contentTypeVersion="0" ma:contentTypeDescription="Create a new document." ma:contentTypeScope="" ma:versionID="04cb92c2c6ac6ac43510cd4d11e3c9ec">
  <xsd:schema xmlns:xsd="http://www.w3.org/2001/XMLSchema" xmlns:xs="http://www.w3.org/2001/XMLSchema" xmlns:p="http://schemas.microsoft.com/office/2006/metadata/properties" xmlns:ns2="d4749ec2-ffaa-44fc-9f6b-a53363acd3dd" targetNamespace="http://schemas.microsoft.com/office/2006/metadata/properties" ma:root="true" ma:fieldsID="333c64d27a5bfa435c8d3f8b162edbae" ns2:_="">
    <xsd:import namespace="d4749ec2-ffaa-44fc-9f6b-a53363acd3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49ec2-ffaa-44fc-9f6b-a53363acd3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4749ec2-ffaa-44fc-9f6b-a53363acd3dd">HQN6EPSXUDWS-692-3095</_dlc_DocId>
    <_dlc_DocIdUrl xmlns="d4749ec2-ffaa-44fc-9f6b-a53363acd3dd">
      <Url>https://syntelligence.syntelinc.com/Functions/Quality/_layouts/15/DocIdRedir.aspx?ID=HQN6EPSXUDWS-692-3095</Url>
      <Description>HQN6EPSXUDWS-692-3095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DF152-D555-40A0-88F1-7C31EB8C6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49ec2-ffaa-44fc-9f6b-a53363acd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0559DE-7F56-44EF-8162-A9C02E5910D1}">
  <ds:schemaRefs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infopath/2007/PartnerControls"/>
    <ds:schemaRef ds:uri="d4749ec2-ffaa-44fc-9f6b-a53363acd3dd"/>
  </ds:schemaRefs>
</ds:datastoreItem>
</file>

<file path=customXml/itemProps3.xml><?xml version="1.0" encoding="utf-8"?>
<ds:datastoreItem xmlns:ds="http://schemas.openxmlformats.org/officeDocument/2006/customXml" ds:itemID="{7B7363DE-5489-4571-893E-4AEB72B779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EC2B6E-2F44-4D3F-8DFF-A41334D6409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DEBE578-1A22-490C-BC82-C16DFD85F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225</TotalTime>
  <Pages>4</Pages>
  <Words>413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ikadian</dc:creator>
  <cp:keywords/>
  <dc:description/>
  <cp:lastModifiedBy>Iyer, Sanjana</cp:lastModifiedBy>
  <cp:revision>8</cp:revision>
  <dcterms:created xsi:type="dcterms:W3CDTF">2017-09-28T07:34:00Z</dcterms:created>
  <dcterms:modified xsi:type="dcterms:W3CDTF">2019-09-24T07:01:00Z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0x010100780653072B5FB247870396B41966148E</vt:lpwstr>
  </property>
  <property fmtid="{D5CDD505-2E9C-101B-9397-08002B2CF9AE}" pid="3" name="_dlc_DocIdItemGuid">
    <vt:lpwstr>5efc341b-122a-477c-aaa0-b4ac93386767</vt:lpwstr>
  </property>
</Properties>
</file>